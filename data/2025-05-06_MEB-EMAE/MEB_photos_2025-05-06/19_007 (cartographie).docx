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2CB1" w:rsidRDefault="00132CB1" w:rsidP="009D4204"/>
    <w:p w:rsidR="00132CB1" w:rsidRDefault="00132CB1">
      <w:r>
        <w:br w:type="page"/>
      </w:r>
    </w:p>
    <w:p w:rsidR="00132CB1" w:rsidRDefault="00132CB1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3083560</wp:posOffset>
                </wp:positionH>
                <wp:positionV relativeFrom="paragraph">
                  <wp:posOffset>6523990</wp:posOffset>
                </wp:positionV>
                <wp:extent cx="2577954" cy="2032000"/>
                <wp:effectExtent l="0" t="0" r="13335" b="25400"/>
                <wp:wrapNone/>
                <wp:docPr id="15" name="Rectangl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77954" cy="2032000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B2F6CD" id="Rectangle 15" o:spid="_x0000_s1026" style="position:absolute;margin-left:242.8pt;margin-top:513.7pt;width:203pt;height:16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" strokecolor="#1f3763 [1604]" strokeweight="1pt">
                <v:fill r:id="rId7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6524625</wp:posOffset>
                </wp:positionV>
                <wp:extent cx="2577954" cy="2032000"/>
                <wp:effectExtent l="0" t="0" r="13335" b="25400"/>
                <wp:wrapNone/>
                <wp:docPr id="14" name="Rectangl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77954" cy="2032000"/>
                        </a:xfrm>
                        <a:prstGeom prst="rect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93774" id="Rectangle 14" o:spid="_x0000_s1026" style="position:absolute;margin-left:4pt;margin-top:513.75pt;width:203pt;height:160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" strokecolor="#1f3763 [1604]" strokeweight="1pt">
                <v:fill r:id="rId9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3083560</wp:posOffset>
                </wp:positionH>
                <wp:positionV relativeFrom="paragraph">
                  <wp:posOffset>4302760</wp:posOffset>
                </wp:positionV>
                <wp:extent cx="2577954" cy="2032000"/>
                <wp:effectExtent l="0" t="0" r="13335" b="25400"/>
                <wp:wrapNone/>
                <wp:docPr id="13" name="Rectangl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77954" cy="2032000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07EE12" id="Rectangle 13" o:spid="_x0000_s1026" style="position:absolute;margin-left:242.8pt;margin-top:338.8pt;width:203pt;height:160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" strokecolor="#1f3763 [1604]" strokeweight="1pt">
                <v:fill r:id="rId11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4303395</wp:posOffset>
                </wp:positionV>
                <wp:extent cx="2577954" cy="2032000"/>
                <wp:effectExtent l="0" t="0" r="13335" b="25400"/>
                <wp:wrapNone/>
                <wp:docPr id="12" name="Rectangl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77954" cy="2032000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4C8AE2" id="Rectangle 12" o:spid="_x0000_s1026" style="position:absolute;margin-left:4pt;margin-top:338.85pt;width:203pt;height:16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" strokecolor="#1f3763 [1604]" strokeweight="1pt">
                <v:fill r:id="rId13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3083560</wp:posOffset>
                </wp:positionH>
                <wp:positionV relativeFrom="paragraph">
                  <wp:posOffset>2081530</wp:posOffset>
                </wp:positionV>
                <wp:extent cx="2767724" cy="2032000"/>
                <wp:effectExtent l="0" t="0" r="13970" b="25400"/>
                <wp:wrapNone/>
                <wp:docPr id="11" name="Rectangl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767724" cy="2032000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31A184" id="Rectangle 11" o:spid="_x0000_s1026" style="position:absolute;margin-left:242.8pt;margin-top:163.9pt;width:217.95pt;height:160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" strokecolor="#1f3763 [1604]" strokeweight="1pt">
                <v:fill r:id="rId15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2082165</wp:posOffset>
                </wp:positionV>
                <wp:extent cx="2373586" cy="2032000"/>
                <wp:effectExtent l="0" t="0" r="27305" b="25400"/>
                <wp:wrapNone/>
                <wp:docPr id="10" name="Rectangl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373586" cy="2032000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1CCCE" id="Rectangle 10" o:spid="_x0000_s1026" style="position:absolute;margin-left:4pt;margin-top:163.95pt;width:186.9pt;height:16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" strokecolor="#1f3763 [1604]" strokeweight="1pt">
                <v:fill r:id="rId17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1419225</wp:posOffset>
                </wp:positionH>
                <wp:positionV relativeFrom="paragraph">
                  <wp:posOffset>1275715</wp:posOffset>
                </wp:positionV>
                <wp:extent cx="5208270" cy="285750"/>
                <wp:effectExtent l="0" t="0" r="0" b="0"/>
                <wp:wrapNone/>
                <wp:docPr id="9" name="Zone de text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827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19_007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9" o:spid="_x0000_s1026" type="#_x0000_t202" style="position:absolute;margin-left:111.75pt;margin-top:100.45pt;width:410.1pt;height:2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" filled="f" stroked="f" strokeweight=".5pt">
                <v:fill o:detectmouseclick="t"/>
                <v:textbox>
                  <w:txbxContent>
                    <w:p w:rsidR="00132CB1" w:rsidRPr="00132CB1" w:rsidRDefault="00132CB1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19_007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-171450</wp:posOffset>
                </wp:positionH>
                <wp:positionV relativeFrom="paragraph">
                  <wp:posOffset>1266190</wp:posOffset>
                </wp:positionV>
                <wp:extent cx="1247775" cy="285750"/>
                <wp:effectExtent l="0" t="0" r="0" b="0"/>
                <wp:wrapNone/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Sample Name: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8" o:spid="_x0000_s1027" type="#_x0000_t202" style="position:absolute;margin-left:-13.5pt;margin-top:99.7pt;width:98.25pt;height:22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" filled="f" stroked="f" strokeweight=".5pt">
                <v:fill o:detectmouseclick="t"/>
                <v:textbox>
                  <w:txbxContent>
                    <w:p w:rsidR="00132CB1" w:rsidRPr="00132CB1" w:rsidRDefault="00132CB1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Sample Name: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989965</wp:posOffset>
                </wp:positionV>
                <wp:extent cx="5191125" cy="285750"/>
                <wp:effectExtent l="0" t="0" r="0" b="0"/>
                <wp:wrapNone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11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5/6/2025 5:11:09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7" o:spid="_x0000_s1028" type="#_x0000_t202" style="position:absolute;margin-left:111pt;margin-top:77.95pt;width:408.75pt;height:2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" filled="f" stroked="f" strokeweight=".5pt">
                <v:fill o:detectmouseclick="t"/>
                <v:textbox>
                  <w:txbxContent>
                    <w:p w:rsidR="00132CB1" w:rsidRPr="00132CB1" w:rsidRDefault="00132CB1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5/6/2025 5:11:09 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-190500</wp:posOffset>
                </wp:positionH>
                <wp:positionV relativeFrom="paragraph">
                  <wp:posOffset>989965</wp:posOffset>
                </wp:positionV>
                <wp:extent cx="1247775" cy="285750"/>
                <wp:effectExtent l="0" t="0" r="0" b="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Creation: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6" o:spid="_x0000_s1029" type="#_x0000_t202" style="position:absolute;margin-left:-15pt;margin-top:77.95pt;width:98.25pt;height:2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" filled="f" stroked="f" strokeweight=".5pt">
                <v:fill o:detectmouseclick="t"/>
                <v:textbox>
                  <w:txbxContent>
                    <w:p w:rsidR="00132CB1" w:rsidRPr="00132CB1" w:rsidRDefault="00132CB1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Creation: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1400175</wp:posOffset>
                </wp:positionH>
                <wp:positionV relativeFrom="paragraph">
                  <wp:posOffset>732790</wp:posOffset>
                </wp:positionV>
                <wp:extent cx="5246370" cy="285750"/>
                <wp:effectExtent l="0" t="0" r="0" b="0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637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Apex 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5" o:spid="_x0000_s1030" type="#_x0000_t202" style="position:absolute;margin-left:110.25pt;margin-top:57.7pt;width:413.1pt;height:22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" filled="f" stroked="f" strokeweight=".5pt">
                <v:fill o:detectmouseclick="t"/>
                <v:textbox>
                  <w:txbxContent>
                    <w:p w:rsidR="00132CB1" w:rsidRPr="00132CB1" w:rsidRDefault="00132CB1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Apex 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-190500</wp:posOffset>
                </wp:positionH>
                <wp:positionV relativeFrom="paragraph">
                  <wp:posOffset>732790</wp:posOffset>
                </wp:positionV>
                <wp:extent cx="1247775" cy="285750"/>
                <wp:effectExtent l="0" t="0" r="0" b="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77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Author: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4" o:spid="_x0000_s1031" type="#_x0000_t202" style="position:absolute;margin-left:-15pt;margin-top:57.7pt;width:98.25pt;height:2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" filled="f" stroked="f" strokeweight=".5pt">
                <v:fill o:detectmouseclick="t"/>
                <v:textbox>
                  <w:txbxContent>
                    <w:p w:rsidR="00132CB1" w:rsidRPr="00132CB1" w:rsidRDefault="00132CB1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Author: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17500"/>
                <wp:effectExtent l="0" t="0" r="0" b="6350"/>
                <wp:wrapNone/>
                <wp:docPr id="2" name="Zone de text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175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 w:rsidP="00132C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Emae - 2025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" o:spid="_x0000_s1032" type="#_x0000_t202" style="position:absolute;margin-left:-7.85pt;margin-top:19pt;width:530pt;height: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" fillcolor="#5b9bd5" stroked="f" strokeweight=".5pt">
                <v:fill rotate="t" angle="90" focus="100%" type="gradient"/>
                <v:textbox>
                  <w:txbxContent>
                    <w:p w:rsidR="00132CB1" w:rsidRPr="00132CB1" w:rsidRDefault="00132CB1" w:rsidP="00132CB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Emae - 2025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381000"/>
                <wp:effectExtent l="0" t="0" r="0" b="0"/>
                <wp:wrapNone/>
                <wp:docPr id="1" name="Zone de text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0070C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70C0"/>
                                <w:sz w:val="32"/>
                              </w:rPr>
                              <w:t xml:space="preserve">Zeiss SmartEDX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" o:spid="_x0000_s1033" type="#_x0000_t202" style="position:absolute;margin-left:-7.85pt;margin-top:-21pt;width:500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" filled="f" stroked="f" strokeweight=".5pt">
                <v:fill o:detectmouseclick="t"/>
                <v:textbox>
                  <w:txbxContent>
                    <w:p w:rsidR="00132CB1" w:rsidRPr="00132CB1" w:rsidRDefault="00132CB1">
                      <w:pPr>
                        <w:rPr>
                          <w:rFonts w:ascii="Times New Roman" w:hAnsi="Times New Roman" w:cs="Times New Roman"/>
                          <w:b/>
                          <w:color w:val="0070C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70C0"/>
                          <w:sz w:val="32"/>
                        </w:rPr>
                        <w:t xml:space="preserve">Zeiss SmartEDX </w:t>
                      </w:r>
                    </w:p>
                  </w:txbxContent>
                </v:textbox>
              </v:shape>
            </w:pict>
          </mc:Fallback>
        </mc:AlternateContent>
      </w:r>
    </w:p>
    <w:p w:rsidR="00132CB1" w:rsidRDefault="00132CB1">
      <w:r>
        <w:br w:type="page"/>
      </w:r>
    </w:p>
    <w:p w:rsidR="00132CB1" w:rsidRDefault="00132CB1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3083560</wp:posOffset>
                </wp:positionH>
                <wp:positionV relativeFrom="paragraph">
                  <wp:posOffset>6523990</wp:posOffset>
                </wp:positionV>
                <wp:extent cx="2577954" cy="2032000"/>
                <wp:effectExtent l="0" t="0" r="13335" b="25400"/>
                <wp:wrapNone/>
                <wp:docPr id="23" name="Rectangl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77954" cy="2032000"/>
                        </a:xfrm>
                        <a:prstGeom prst="rect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493B54" id="Rectangle 23" o:spid="_x0000_s1026" style="position:absolute;margin-left:242.8pt;margin-top:513.7pt;width:203pt;height:160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" strokecolor="#1f3763 [1604]" strokeweight="1pt">
                <v:fill r:id="rId19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6524625</wp:posOffset>
                </wp:positionV>
                <wp:extent cx="2577954" cy="2032000"/>
                <wp:effectExtent l="0" t="0" r="13335" b="25400"/>
                <wp:wrapNone/>
                <wp:docPr id="22" name="Rectangl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77954" cy="2032000"/>
                        </a:xfrm>
                        <a:prstGeom prst="rect">
                          <a:avLst/>
                        </a:prstGeom>
                        <a:blipFill>
                          <a:blip r:embed="rId2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15DE29" id="Rectangle 22" o:spid="_x0000_s1026" style="position:absolute;margin-left:4pt;margin-top:513.75pt;width:203pt;height:160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" strokecolor="#1f3763 [1604]" strokeweight="1pt">
                <v:fill r:id="rId21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3083560</wp:posOffset>
                </wp:positionH>
                <wp:positionV relativeFrom="paragraph">
                  <wp:posOffset>4302760</wp:posOffset>
                </wp:positionV>
                <wp:extent cx="2577954" cy="2032000"/>
                <wp:effectExtent l="0" t="0" r="13335" b="25400"/>
                <wp:wrapNone/>
                <wp:docPr id="21" name="Rectangl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77954" cy="2032000"/>
                        </a:xfrm>
                        <a:prstGeom prst="rect">
                          <a:avLst/>
                        </a:prstGeom>
                        <a:blipFill>
                          <a:blip r:embed="rId2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0D0DCE" id="Rectangle 21" o:spid="_x0000_s1026" style="position:absolute;margin-left:242.8pt;margin-top:338.8pt;width:203pt;height:160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" strokecolor="#1f3763 [1604]" strokeweight="1pt">
                <v:fill r:id="rId23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4303395</wp:posOffset>
                </wp:positionV>
                <wp:extent cx="2577954" cy="2032000"/>
                <wp:effectExtent l="0" t="0" r="13335" b="25400"/>
                <wp:wrapNone/>
                <wp:docPr id="20" name="Rectangl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77954" cy="2032000"/>
                        </a:xfrm>
                        <a:prstGeom prst="rect">
                          <a:avLst/>
                        </a:prstGeom>
                        <a:blipFill>
                          <a:blip r:embed="rId2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930AB" id="Rectangle 20" o:spid="_x0000_s1026" style="position:absolute;margin-left:4pt;margin-top:338.85pt;width:203pt;height:160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" strokecolor="#1f3763 [1604]" strokeweight="1pt">
                <v:fill r:id="rId25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3083560</wp:posOffset>
                </wp:positionH>
                <wp:positionV relativeFrom="paragraph">
                  <wp:posOffset>2081530</wp:posOffset>
                </wp:positionV>
                <wp:extent cx="2577954" cy="2032000"/>
                <wp:effectExtent l="0" t="0" r="13335" b="25400"/>
                <wp:wrapNone/>
                <wp:docPr id="19" name="Rectangl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77954" cy="2032000"/>
                        </a:xfrm>
                        <a:prstGeom prst="rect">
                          <a:avLst/>
                        </a:prstGeom>
                        <a:blipFill>
                          <a:blip r:embed="rId2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923632" id="Rectangle 19" o:spid="_x0000_s1026" style="position:absolute;margin-left:242.8pt;margin-top:163.9pt;width:203pt;height:160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" strokecolor="#1f3763 [1604]" strokeweight="1pt">
                <v:fill r:id="rId27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2082165</wp:posOffset>
                </wp:positionV>
                <wp:extent cx="2577954" cy="2032000"/>
                <wp:effectExtent l="0" t="0" r="13335" b="25400"/>
                <wp:wrapNone/>
                <wp:docPr id="18" name="Rectangl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77954" cy="2032000"/>
                        </a:xfrm>
                        <a:prstGeom prst="rect">
                          <a:avLst/>
                        </a:prstGeom>
                        <a:blipFill>
                          <a:blip r:embed="rId2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79FD26" id="Rectangle 18" o:spid="_x0000_s1026" style="position:absolute;margin-left:4pt;margin-top:163.95pt;width:203pt;height:160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" strokecolor="#1f3763 [1604]" strokeweight="1pt">
                <v:fill r:id="rId29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17500"/>
                <wp:effectExtent l="0" t="0" r="0" b="6350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175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 w:rsidP="00132C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Emae - 2025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7" o:spid="_x0000_s1034" type="#_x0000_t202" style="position:absolute;margin-left:-7.85pt;margin-top:19pt;width:530pt;height: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" fillcolor="#5b9bd5" stroked="f" strokeweight=".5pt">
                <v:fill rotate="t" angle="90" focus="100%" type="gradient"/>
                <v:textbox>
                  <w:txbxContent>
                    <w:p w:rsidR="00132CB1" w:rsidRPr="00132CB1" w:rsidRDefault="00132CB1" w:rsidP="00132CB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Emae - 2025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381000"/>
                <wp:effectExtent l="0" t="0" r="0" b="0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0070C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70C0"/>
                                <w:sz w:val="32"/>
                              </w:rPr>
                              <w:t xml:space="preserve">Zeiss SmartEDX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6" o:spid="_x0000_s1035" type="#_x0000_t202" style="position:absolute;margin-left:-7.85pt;margin-top:-21pt;width:500pt;height:3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" filled="f" stroked="f" strokeweight=".5pt">
                <v:fill o:detectmouseclick="t"/>
                <v:textbox>
                  <w:txbxContent>
                    <w:p w:rsidR="00132CB1" w:rsidRPr="00132CB1" w:rsidRDefault="00132CB1">
                      <w:pPr>
                        <w:rPr>
                          <w:rFonts w:ascii="Times New Roman" w:hAnsi="Times New Roman" w:cs="Times New Roman"/>
                          <w:b/>
                          <w:color w:val="0070C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70C0"/>
                          <w:sz w:val="32"/>
                        </w:rPr>
                        <w:t xml:space="preserve">Zeiss SmartEDX </w:t>
                      </w:r>
                    </w:p>
                  </w:txbxContent>
                </v:textbox>
              </v:shape>
            </w:pict>
          </mc:Fallback>
        </mc:AlternateContent>
      </w:r>
    </w:p>
    <w:p w:rsidR="00132CB1" w:rsidRDefault="00132CB1">
      <w:r>
        <w:br w:type="page"/>
      </w:r>
    </w:p>
    <w:p w:rsidR="00132CB1" w:rsidRPr="009D4204" w:rsidRDefault="00132CB1" w:rsidP="009D42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648335</wp:posOffset>
                </wp:positionV>
                <wp:extent cx="6115685" cy="2540000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5685" cy="2540000"/>
                        </a:xfrm>
                        <a:prstGeom prst="rect">
                          <a:avLst/>
                        </a:prstGeom>
                        <a:blipFill>
                          <a:blip r:embed="rId30"/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2700" cap="flat" cmpd="sng" algn="ctr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  <a:prstDash val="solid"/>
                              <a:miter lim="800000"/>
                            </a14:hiddenLine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EE487C" id="Rectangle 26" o:spid="_x0000_s1026" style="position:absolute;margin-left:-7.85pt;margin-top:51.05pt;width:481.55pt;height:200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" stroked="f" strokecolor="#1f3763 [1604]" strokeweight="1pt">
                <v:fill r:id="rId3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241300</wp:posOffset>
                </wp:positionV>
                <wp:extent cx="6731000" cy="317500"/>
                <wp:effectExtent l="0" t="0" r="0" b="635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1000" cy="3175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5B9BD5"/>
                            </a:gs>
                            <a:gs pos="100000">
                              <a:srgbClr val="FFFFFF"/>
                            </a:gs>
                          </a:gsLst>
                          <a:lin ang="0" scaled="1"/>
                          <a:tileRect/>
                        </a:gradFill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 w:rsidP="00132C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4"/>
                              </w:rPr>
                              <w:t>Emae - 2025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5" o:spid="_x0000_s1036" type="#_x0000_t202" style="position:absolute;margin-left:-7.85pt;margin-top:19pt;width:530pt;height: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" fillcolor="#5b9bd5" stroked="f" strokeweight=".5pt">
                <v:fill rotate="t" angle="90" focus="100%" type="gradient"/>
                <v:textbox>
                  <w:txbxContent>
                    <w:p w:rsidR="00132CB1" w:rsidRPr="00132CB1" w:rsidRDefault="00132CB1" w:rsidP="00132CB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4"/>
                        </w:rPr>
                        <w:t>Emae - 2025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-266700</wp:posOffset>
                </wp:positionV>
                <wp:extent cx="6350000" cy="381000"/>
                <wp:effectExtent l="0" t="0" r="0" b="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0000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prstClr val="black"/>
                              </a:solidFill>
                            </a14:hiddenLine>
                          </a:ext>
                        </a:extLst>
                      </wps:spPr>
                      <wps:txbx>
                        <w:txbxContent>
                          <w:p w:rsidR="00132CB1" w:rsidRPr="00132CB1" w:rsidRDefault="00132CB1">
                            <w:pPr>
                              <w:rPr>
                                <w:rFonts w:ascii="Times New Roman" w:hAnsi="Times New Roman" w:cs="Times New Roman"/>
                                <w:b/>
                                <w:color w:val="0070C0"/>
                                <w:sz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0070C0"/>
                                <w:sz w:val="32"/>
                              </w:rPr>
                              <w:t xml:space="preserve">Zeiss SmartEDX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4" o:spid="_x0000_s1037" type="#_x0000_t202" style="position:absolute;margin-left:-7.85pt;margin-top:-21pt;width:500pt;height:30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" filled="f" stroked="f" strokeweight=".5pt">
                <v:fill o:detectmouseclick="t"/>
                <v:textbox>
                  <w:txbxContent>
                    <w:p w:rsidR="00132CB1" w:rsidRPr="00132CB1" w:rsidRDefault="00132CB1">
                      <w:pPr>
                        <w:rPr>
                          <w:rFonts w:ascii="Times New Roman" w:hAnsi="Times New Roman" w:cs="Times New Roman"/>
                          <w:b/>
                          <w:color w:val="0070C0"/>
                          <w:sz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0070C0"/>
                          <w:sz w:val="32"/>
                        </w:rPr>
                        <w:t xml:space="preserve">Zeiss SmartEDX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pPr w:leftFromText="180" w:rightFromText="180" w:vertAnchor="page" w:horzAnchor="page" w:tblpX="564" w:tblpY="5934"/>
        <w:tblOverlap w:val="never"/>
        <w:tblW w:w="100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49"/>
        <w:gridCol w:w="3732"/>
        <w:gridCol w:w="3019"/>
      </w:tblGrid>
      <w:tr w:rsidR="00132CB1" w:rsidRPr="00132CB1" w:rsidTr="00132CB1">
        <w:trPr>
          <w:tblCellSpacing w:w="15" w:type="dxa"/>
        </w:trPr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32CB1">
              <w:rPr>
                <w:rFonts w:ascii="Arial" w:hAnsi="Arial" w:cs="Arial"/>
                <w:b/>
                <w:bCs/>
                <w:sz w:val="20"/>
                <w:szCs w:val="20"/>
              </w:rPr>
              <w:t>Element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32CB1">
              <w:rPr>
                <w:rFonts w:ascii="Arial" w:hAnsi="Arial" w:cs="Arial"/>
                <w:b/>
                <w:bCs/>
                <w:sz w:val="20"/>
                <w:szCs w:val="20"/>
              </w:rPr>
              <w:t>Weight %</w:t>
            </w:r>
          </w:p>
        </w:tc>
        <w:tc>
          <w:tcPr>
            <w:tcW w:w="0" w:type="auto"/>
            <w:shd w:val="clear" w:color="auto" w:fill="64B5F6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132CB1">
              <w:rPr>
                <w:rFonts w:ascii="Arial" w:hAnsi="Arial" w:cs="Arial"/>
                <w:b/>
                <w:bCs/>
                <w:sz w:val="20"/>
                <w:szCs w:val="20"/>
              </w:rPr>
              <w:t>Error %</w:t>
            </w:r>
          </w:p>
        </w:tc>
      </w:tr>
      <w:tr w:rsidR="00132CB1" w:rsidRPr="00132CB1" w:rsidTr="00132CB1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O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47.07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8.33</w:t>
            </w:r>
          </w:p>
        </w:tc>
      </w:tr>
      <w:tr w:rsidR="00132CB1" w:rsidRPr="00132CB1" w:rsidTr="00132CB1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Na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1.25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11.60</w:t>
            </w:r>
          </w:p>
        </w:tc>
      </w:tr>
      <w:tr w:rsidR="00132CB1" w:rsidRPr="00132CB1" w:rsidTr="00132CB1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Mg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3.22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7.41</w:t>
            </w:r>
          </w:p>
        </w:tc>
      </w:tr>
      <w:tr w:rsidR="00132CB1" w:rsidRPr="00132CB1" w:rsidTr="00132CB1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Al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5.49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5.98</w:t>
            </w:r>
          </w:p>
        </w:tc>
      </w:tr>
      <w:tr w:rsidR="00132CB1" w:rsidRPr="00132CB1" w:rsidTr="00132CB1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Si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16.76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4.88</w:t>
            </w:r>
          </w:p>
        </w:tc>
      </w:tr>
      <w:tr w:rsidR="00132CB1" w:rsidRPr="00132CB1" w:rsidTr="00132CB1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K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0.66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7.50</w:t>
            </w:r>
          </w:p>
        </w:tc>
      </w:tr>
      <w:tr w:rsidR="00132CB1" w:rsidRPr="00132CB1" w:rsidTr="00132CB1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Ca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10.85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2.11</w:t>
            </w:r>
          </w:p>
        </w:tc>
      </w:tr>
      <w:tr w:rsidR="00132CB1" w:rsidRPr="00132CB1" w:rsidTr="00132CB1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Ti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0.39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9.28</w:t>
            </w:r>
          </w:p>
        </w:tc>
      </w:tr>
      <w:tr w:rsidR="00132CB1" w:rsidRPr="00132CB1" w:rsidTr="00132CB1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Mn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0.80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7.15</w:t>
            </w:r>
          </w:p>
        </w:tc>
      </w:tr>
      <w:tr w:rsidR="00132CB1" w:rsidRPr="00132CB1" w:rsidTr="00132CB1">
        <w:trPr>
          <w:tblCellSpacing w:w="15" w:type="dxa"/>
        </w:trPr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Fe K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13.52</w:t>
            </w:r>
          </w:p>
        </w:tc>
        <w:tc>
          <w:tcPr>
            <w:tcW w:w="0" w:type="auto"/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132CB1" w:rsidRPr="00132CB1" w:rsidRDefault="00132CB1" w:rsidP="00132CB1">
            <w:pPr>
              <w:spacing w:beforeAutospacing="1" w:afterAutospacing="1" w:line="320" w:lineRule="exact"/>
              <w:rPr>
                <w:rFonts w:ascii="Arial" w:hAnsi="Arial" w:cs="Arial"/>
                <w:sz w:val="20"/>
                <w:szCs w:val="20"/>
              </w:rPr>
            </w:pPr>
            <w:r w:rsidRPr="00132CB1">
              <w:rPr>
                <w:rFonts w:ascii="Arial" w:hAnsi="Arial" w:cs="Arial"/>
                <w:sz w:val="20"/>
                <w:szCs w:val="20"/>
              </w:rPr>
              <w:t>2.03</w:t>
            </w:r>
          </w:p>
        </w:tc>
      </w:tr>
    </w:tbl>
    <w:p w:rsidR="00C264CE" w:rsidRPr="009D4204" w:rsidRDefault="00C264CE" w:rsidP="009D4204">
      <w:bookmarkStart w:id="0" w:name="_GoBack"/>
      <w:bookmarkEnd w:id="0"/>
    </w:p>
    <w:sectPr w:rsidR="00C264CE" w:rsidRPr="009D4204" w:rsidSect="00C4147B">
      <w:headerReference w:type="default" r:id="rId32"/>
      <w:footerReference w:type="default" r:id="rId33"/>
      <w:pgSz w:w="12240" w:h="15840"/>
      <w:pgMar w:top="720" w:right="720" w:bottom="72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08FC" w:rsidRDefault="009E08FC" w:rsidP="0053017F">
      <w:pPr>
        <w:spacing w:after="0" w:line="240" w:lineRule="auto"/>
      </w:pPr>
      <w:r>
        <w:separator/>
      </w:r>
    </w:p>
  </w:endnote>
  <w:endnote w:type="continuationSeparator" w:id="0">
    <w:p w:rsidR="009E08FC" w:rsidRDefault="009E08FC" w:rsidP="005301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2018977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3457B" w:rsidRDefault="0023457B">
        <w:pPr>
          <w:pStyle w:val="Pieddepage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253E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53017F" w:rsidRDefault="0053017F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08FC" w:rsidRDefault="009E08FC" w:rsidP="0053017F">
      <w:pPr>
        <w:spacing w:after="0" w:line="240" w:lineRule="auto"/>
      </w:pPr>
      <w:r>
        <w:separator/>
      </w:r>
    </w:p>
  </w:footnote>
  <w:footnote w:type="continuationSeparator" w:id="0">
    <w:p w:rsidR="009E08FC" w:rsidRDefault="009E08FC" w:rsidP="005301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2CB1" w:rsidRDefault="00132CB1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6112002</wp:posOffset>
              </wp:positionH>
              <wp:positionV relativeFrom="paragraph">
                <wp:posOffset>189230</wp:posOffset>
              </wp:positionV>
              <wp:extent cx="495173" cy="508000"/>
              <wp:effectExtent l="0" t="0" r="635" b="6350"/>
              <wp:wrapNone/>
              <wp:docPr id="3" name="Log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95173" cy="508000"/>
                      </a:xfrm>
                      <a:prstGeom prst="rect">
                        <a:avLst/>
                      </a:prstGeom>
                      <a:blipFill>
                        <a:blip r:embed="rId1"/>
                        <a:stretch>
                          <a:fillRect/>
                        </a:stretch>
                      </a:blipFill>
                      <a:ln w="12700" cap="flat" cmpd="sng" algn="ctr">
                        <a:noFill/>
                        <a:prstDash val="solid"/>
                        <a:miter lim="800000"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12700" cap="flat" cmpd="sng" algn="ctr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olid"/>
                            <a:miter lim="800000"/>
                          </a14:hiddenLine>
                        </a:ext>
                      </a:extLst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91A2114" id="Logo" o:spid="_x0000_s1026" style="position:absolute;margin-left:481.25pt;margin-top:14.9pt;width:39pt;height:4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" stroked="f" strokecolor="#1f3763 [1604]" strokeweight="1pt">
              <v:fill r:id="rId2" o:title="" recolor="t" rotate="t" type="fram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2CB1"/>
    <w:rsid w:val="00044274"/>
    <w:rsid w:val="00132CB1"/>
    <w:rsid w:val="001370E1"/>
    <w:rsid w:val="0023457B"/>
    <w:rsid w:val="004C791E"/>
    <w:rsid w:val="00507EC5"/>
    <w:rsid w:val="0053017F"/>
    <w:rsid w:val="005F47B7"/>
    <w:rsid w:val="00681D82"/>
    <w:rsid w:val="00756274"/>
    <w:rsid w:val="007B1409"/>
    <w:rsid w:val="007E3E44"/>
    <w:rsid w:val="007F4C75"/>
    <w:rsid w:val="00812D4B"/>
    <w:rsid w:val="008C5230"/>
    <w:rsid w:val="009676EE"/>
    <w:rsid w:val="00975F98"/>
    <w:rsid w:val="009D4204"/>
    <w:rsid w:val="009E08FC"/>
    <w:rsid w:val="00AD577B"/>
    <w:rsid w:val="00B3515D"/>
    <w:rsid w:val="00BE44C8"/>
    <w:rsid w:val="00C17646"/>
    <w:rsid w:val="00C264CE"/>
    <w:rsid w:val="00C4147B"/>
    <w:rsid w:val="00C4654F"/>
    <w:rsid w:val="00DA21AE"/>
    <w:rsid w:val="00DC253E"/>
    <w:rsid w:val="00E1664E"/>
    <w:rsid w:val="00E30942"/>
    <w:rsid w:val="00E820BC"/>
    <w:rsid w:val="00F83578"/>
    <w:rsid w:val="00FA4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7DDA16C"/>
  <w15:chartTrackingRefBased/>
  <w15:docId w15:val="{1887E9FA-13B7-4D34-8663-3EB2BD103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64CE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5301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3017F"/>
  </w:style>
  <w:style w:type="paragraph" w:styleId="Pieddepage">
    <w:name w:val="footer"/>
    <w:basedOn w:val="Normal"/>
    <w:link w:val="PieddepageCar"/>
    <w:uiPriority w:val="99"/>
    <w:unhideWhenUsed/>
    <w:rsid w:val="005301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3017F"/>
  </w:style>
  <w:style w:type="table" w:styleId="Grilledutableau">
    <w:name w:val="Table Grid"/>
    <w:basedOn w:val="TableauNormal"/>
    <w:uiPriority w:val="39"/>
    <w:rsid w:val="00681D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5Fonc-Accentuation1">
    <w:name w:val="Grid Table 5 Dark Accent 1"/>
    <w:basedOn w:val="TableauNormal"/>
    <w:uiPriority w:val="50"/>
    <w:rsid w:val="00681D82"/>
    <w:pPr>
      <w:spacing w:after="0" w:line="240" w:lineRule="auto"/>
    </w:pPr>
    <w:rPr>
      <w:rFonts w:ascii="Times New Roman" w:hAnsi="Times New Roman"/>
      <w:sz w:val="16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bleauListe5Fonc-Accentuation4">
    <w:name w:val="List Table 5 Dark Accent 4"/>
    <w:basedOn w:val="TableauNormal"/>
    <w:uiPriority w:val="50"/>
    <w:rsid w:val="00C264C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Grille1Clair-Accentuation1">
    <w:name w:val="Grid Table 1 Light Accent 1"/>
    <w:basedOn w:val="TableauNormal"/>
    <w:uiPriority w:val="46"/>
    <w:rsid w:val="00681D82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4-Accentuation1">
    <w:name w:val="Grid Table 4 Accent 1"/>
    <w:basedOn w:val="TableauNormal"/>
    <w:uiPriority w:val="49"/>
    <w:rsid w:val="001370E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509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EDAX\APEX\ReportTemplates\defaul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default.dotx</Template>
  <TotalTime>58</TotalTime>
  <Pages>1</Pages>
  <Words>33</Words>
  <Characters>192</Characters>
  <Application>Microsoft Office Word</Application>
  <DocSecurity>0</DocSecurity>
  <Lines>1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EDAX Reports</vt:lpstr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EDAX Reports</dc:title>
  <dc:subject/>
  <dc:creator>Inshan Jagdath</dc:creator>
  <cp:keywords/>
  <dc:description/>
  <cp:lastModifiedBy>Windows User</cp:lastModifiedBy>
  <cp:revision>2</cp:revision>
  <dcterms:created xsi:type="dcterms:W3CDTF">2025-05-06T15:12:00Z</dcterms:created>
  <dcterms:modified xsi:type="dcterms:W3CDTF">2025-05-06T16:10:00Z</dcterms:modified>
</cp:coreProperties>
</file>